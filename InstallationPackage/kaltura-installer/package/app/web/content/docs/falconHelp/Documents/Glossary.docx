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F147F2" w:rsidP="00F147F2">
      <w:pPr>
        <w:pStyle w:val="Heading1"/>
      </w:pPr>
      <w:bookmarkStart w:id="0" w:name="_GoBack"/>
      <w:bookmarkEnd w:id="0"/>
      <w:r>
        <w:t>Glossary of Terms</w:t>
      </w:r>
    </w:p>
    <w:p w:rsidR="00F147F2" w:rsidRDefault="00F147F2" w:rsidP="00F147F2">
      <w:pPr>
        <w:pStyle w:val="GlossaryHeading"/>
      </w:pPr>
      <w:r>
        <w:t>Term1</w:t>
      </w:r>
    </w:p>
    <w:p w:rsidR="00F147F2" w:rsidRDefault="00F147F2" w:rsidP="00F147F2">
      <w:pPr>
        <w:pStyle w:val="C1HPopupTopicText"/>
      </w:pPr>
      <w:r>
        <w:t>Type definition here.</w:t>
      </w:r>
    </w:p>
    <w:p w:rsidR="00F147F2" w:rsidRDefault="00F147F2" w:rsidP="00F147F2">
      <w:pPr>
        <w:pStyle w:val="GlossaryHeading"/>
      </w:pPr>
      <w:r>
        <w:t>Term2</w:t>
      </w:r>
    </w:p>
    <w:p w:rsidR="00F147F2" w:rsidRPr="00F147F2" w:rsidRDefault="00F147F2" w:rsidP="00F147F2">
      <w:pPr>
        <w:pStyle w:val="C1HPopupTopicText"/>
      </w:pPr>
      <w:r>
        <w:t>Type definition here.</w:t>
      </w:r>
    </w:p>
    <w:sectPr w:rsidR="00F147F2" w:rsidRPr="00F147F2" w:rsidSect="00F14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F2" w:rsidRDefault="00F147F2">
      <w:r>
        <w:separator/>
      </w:r>
    </w:p>
  </w:endnote>
  <w:endnote w:type="continuationSeparator" w:id="0">
    <w:p w:rsidR="00F147F2" w:rsidRDefault="00F1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F147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F147F2">
      <w:t>Glossary</w:t>
    </w:r>
    <w:r>
      <w:fldChar w:fldCharType="end"/>
    </w:r>
    <w:r>
      <w:tab/>
    </w:r>
    <w:r>
      <w:fldChar w:fldCharType="begin"/>
    </w:r>
    <w:r>
      <w:instrText>STYLEREF "1"</w:instrText>
    </w:r>
    <w:r w:rsidR="00F147F2">
      <w:fldChar w:fldCharType="separate"/>
    </w:r>
    <w:r w:rsidR="00F147F2">
      <w:rPr>
        <w:noProof/>
      </w:rPr>
      <w:t>Glossary of Terms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F147F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F14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F2" w:rsidRDefault="00F147F2">
      <w:r>
        <w:separator/>
      </w:r>
    </w:p>
  </w:footnote>
  <w:footnote w:type="continuationSeparator" w:id="0">
    <w:p w:rsidR="00F147F2" w:rsidRDefault="00F1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F147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F147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F14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Falcon_OLH.d2h"/>
    <w:docVar w:name="C1HSuperTitle" w:val="Doc-To-Help"/>
    <w:docVar w:name="C1HTitle" w:val="Standard Template"/>
  </w:docVars>
  <w:rsids>
    <w:rsidRoot w:val="00F147F2"/>
    <w:rsid w:val="00006F3F"/>
    <w:rsid w:val="00011121"/>
    <w:rsid w:val="00046DB6"/>
    <w:rsid w:val="00066E6E"/>
    <w:rsid w:val="000E27EC"/>
    <w:rsid w:val="000F07BA"/>
    <w:rsid w:val="001329D6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455646"/>
    <w:rsid w:val="004621F6"/>
    <w:rsid w:val="00482F80"/>
    <w:rsid w:val="00493758"/>
    <w:rsid w:val="0050370C"/>
    <w:rsid w:val="00525F55"/>
    <w:rsid w:val="00552C28"/>
    <w:rsid w:val="005F4902"/>
    <w:rsid w:val="00600D40"/>
    <w:rsid w:val="00603F61"/>
    <w:rsid w:val="006473C4"/>
    <w:rsid w:val="006621FB"/>
    <w:rsid w:val="006D6383"/>
    <w:rsid w:val="006E34F6"/>
    <w:rsid w:val="006E38B6"/>
    <w:rsid w:val="007424E1"/>
    <w:rsid w:val="0079150F"/>
    <w:rsid w:val="00794E8D"/>
    <w:rsid w:val="008410DE"/>
    <w:rsid w:val="00842974"/>
    <w:rsid w:val="00844DC5"/>
    <w:rsid w:val="0085620A"/>
    <w:rsid w:val="00857ABE"/>
    <w:rsid w:val="00861E6B"/>
    <w:rsid w:val="0091239A"/>
    <w:rsid w:val="00912D2C"/>
    <w:rsid w:val="00961785"/>
    <w:rsid w:val="009842BC"/>
    <w:rsid w:val="009B788D"/>
    <w:rsid w:val="009E14F2"/>
    <w:rsid w:val="00A118C4"/>
    <w:rsid w:val="00A35F1D"/>
    <w:rsid w:val="00A53B9A"/>
    <w:rsid w:val="00A756D4"/>
    <w:rsid w:val="00AD11C9"/>
    <w:rsid w:val="00AD2F18"/>
    <w:rsid w:val="00AD31A4"/>
    <w:rsid w:val="00B15EAE"/>
    <w:rsid w:val="00B233F1"/>
    <w:rsid w:val="00B56A9E"/>
    <w:rsid w:val="00B65C69"/>
    <w:rsid w:val="00B76BEF"/>
    <w:rsid w:val="00BD42B0"/>
    <w:rsid w:val="00BE40E4"/>
    <w:rsid w:val="00C04EFB"/>
    <w:rsid w:val="00C05B65"/>
    <w:rsid w:val="00C504A5"/>
    <w:rsid w:val="00C753A3"/>
    <w:rsid w:val="00D507A9"/>
    <w:rsid w:val="00D51EE2"/>
    <w:rsid w:val="00DB18BE"/>
    <w:rsid w:val="00DC5645"/>
    <w:rsid w:val="00E625C5"/>
    <w:rsid w:val="00EF3417"/>
    <w:rsid w:val="00F147F2"/>
    <w:rsid w:val="00F924B2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0</TotalTime>
  <Pages>1</Pages>
  <Words>11</Words>
  <Characters>63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/>
  <dc:creator>Debbie Zioni</dc:creator>
  <cp:keywords/>
  <dc:description>Version 2012.1.0.684</dc:description>
  <cp:lastModifiedBy>Debbie Zioni</cp:lastModifiedBy>
  <cp:revision>1</cp:revision>
  <cp:lastPrinted>2001-08-27T12:41:00Z</cp:lastPrinted>
  <dcterms:created xsi:type="dcterms:W3CDTF">2012-05-16T13:39:00Z</dcterms:created>
  <dcterms:modified xsi:type="dcterms:W3CDTF">2012-05-16T13:39:00Z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